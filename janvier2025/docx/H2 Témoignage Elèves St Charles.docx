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A8206" w14:textId="77777777" w:rsidR="001D524E" w:rsidRDefault="00A71B3E">
      <w:r>
        <w:t xml:space="preserve">Article </w:t>
      </w:r>
      <w:r w:rsidR="001D524E">
        <w:t>des lycéens septembre 2024</w:t>
      </w:r>
    </w:p>
    <w:p w14:paraId="70AFC46F" w14:textId="77777777" w:rsidR="00A71B3E" w:rsidRDefault="00A71B3E"/>
    <w:p w14:paraId="5366B912" w14:textId="77777777" w:rsidR="00A71B3E" w:rsidRDefault="00A71B3E"/>
    <w:p w14:paraId="47B46664" w14:textId="14CA9F1B" w:rsidR="00A71B3E" w:rsidRDefault="00A71B3E" w:rsidP="001D524E">
      <w:r>
        <w:t>Cette année et comme tous les ans, le diocèse de Saint Brieuc a fait appel aux jeunes lycéens des établissements catholiques pour aider les hospitaliers dans leur mission auprès des pèlerins malades.</w:t>
      </w:r>
      <w:r w:rsidR="001D524E">
        <w:t xml:space="preserve"> </w:t>
      </w:r>
      <w:r>
        <w:t>C’est dans ce cadre qu</w:t>
      </w:r>
      <w:r w:rsidR="001D524E">
        <w:t xml:space="preserve">e </w:t>
      </w:r>
      <w:r>
        <w:t>de</w:t>
      </w:r>
      <w:r w:rsidR="001D524E">
        <w:t>s</w:t>
      </w:r>
      <w:r>
        <w:t xml:space="preserve"> lycéens venus des quatre coins du département se sont rendus à Lourdes en cette première semaine de </w:t>
      </w:r>
      <w:r w:rsidR="001D524E">
        <w:t>septembre</w:t>
      </w:r>
      <w:r>
        <w:t xml:space="preserve"> ; et nous en faisions partie. Durant ce pèlerinage, nous avons appris à nous mettre au service de personnes </w:t>
      </w:r>
      <w:r w:rsidR="001D524E">
        <w:t>âgées ou</w:t>
      </w:r>
      <w:r>
        <w:t xml:space="preserve"> en situation de handicap.</w:t>
      </w:r>
    </w:p>
    <w:p w14:paraId="6FF074AE" w14:textId="77777777" w:rsidR="00A71B3E" w:rsidRDefault="00A71B3E"/>
    <w:p w14:paraId="5EE9F61B" w14:textId="3C4686B5" w:rsidR="00A71B3E" w:rsidRDefault="00A71B3E" w:rsidP="001D524E">
      <w:r>
        <w:t>Chacun affecté dans notre mission, en restauration ou en chambre, nous avons fait de merveilleuses rencontres, eu de bouleversants échanges et tissé des liens avec les pèlerins. Nous avons tous énormément reçu, bien plus que nous n’ayons donné d’ailleurs, et sur beaucoup de plans :</w:t>
      </w:r>
    </w:p>
    <w:p w14:paraId="1C0DA3C7" w14:textId="77777777" w:rsidR="00A71B3E" w:rsidRDefault="00A71B3E"/>
    <w:p w14:paraId="07CE61B7" w14:textId="46849D09" w:rsidR="00A71B3E" w:rsidRDefault="00A71B3E" w:rsidP="001D524E">
      <w:r>
        <w:t>Cette semaine nous a permis de découvrir l’univers de l’aide à la personne.</w:t>
      </w:r>
      <w:r w:rsidR="001D524E">
        <w:t xml:space="preserve"> </w:t>
      </w:r>
      <w:r>
        <w:t>Nous avons appris à nous mettre au service de l’autre, pleinement, en donnant le meilleur de notre personne et en étant attentif à chacun et à chaque instant.</w:t>
      </w:r>
    </w:p>
    <w:p w14:paraId="39959A6F" w14:textId="77777777" w:rsidR="00A71B3E" w:rsidRDefault="00A71B3E"/>
    <w:p w14:paraId="6087BEE6" w14:textId="7588BC2F" w:rsidR="00A71B3E" w:rsidRDefault="00A71B3E">
      <w:r>
        <w:t xml:space="preserve">Le contact des pèlerins a changé notre vision du handicap et de la maladie. Nous avons appris </w:t>
      </w:r>
      <w:r w:rsidR="001D524E">
        <w:t>à</w:t>
      </w:r>
      <w:r>
        <w:t xml:space="preserve"> dépasser nos peurs et nos préjugés, plongés au cœur de cette aventure qui nous a conduit ensemble sur un chemin d’amour et d’humilité.</w:t>
      </w:r>
    </w:p>
    <w:p w14:paraId="22AAA3D4" w14:textId="77777777" w:rsidR="00A71B3E" w:rsidRDefault="00A71B3E"/>
    <w:p w14:paraId="4257F173" w14:textId="311EB425" w:rsidR="00A71B3E" w:rsidRDefault="00A71B3E">
      <w:r>
        <w:t>L’aspect spirituel du séjour nous a fortement marqués. Pour certains d’entre nous, c’était une découverte, et pour d’autre un pas de plus dans la foi. Le sanctuaire de Lourdes est véritablement splendide et la prière y est constante. Vivre pendant tout une semaine dans une telle atmosphère de paix et de recueillement nous a profondément touchés.</w:t>
      </w:r>
    </w:p>
    <w:p w14:paraId="02BE207B" w14:textId="77777777" w:rsidR="00A71B3E" w:rsidRDefault="00A71B3E"/>
    <w:p w14:paraId="4D9286DD" w14:textId="6834E70A" w:rsidR="00A71B3E" w:rsidRDefault="00A71B3E" w:rsidP="001D524E">
      <w:r>
        <w:t>Nous avons été nourris par les sourires et la gratitude des pèlerins malades. Leurs histoire</w:t>
      </w:r>
      <w:r w:rsidR="001D524E">
        <w:t>s</w:t>
      </w:r>
      <w:r>
        <w:t xml:space="preserve"> nous ont profondément touchés et témoignent de leur force et de leur courage.</w:t>
      </w:r>
      <w:r w:rsidR="001D524E">
        <w:t xml:space="preserve"> </w:t>
      </w:r>
      <w:r>
        <w:t>Nous avons également été agréablement surpris par la bienveillance et l’entraide entre les hospitaliers, ils nous ont guidés et nous ont donné notre place au sein du pèlerinage sans jamais nous sous-estimer.</w:t>
      </w:r>
    </w:p>
    <w:p w14:paraId="582DAAD0" w14:textId="77777777" w:rsidR="00A71B3E" w:rsidRDefault="00A71B3E" w:rsidP="00A71B3E"/>
    <w:p w14:paraId="4F1ABDB1" w14:textId="4E934E98" w:rsidR="00A71B3E" w:rsidRDefault="00A71B3E" w:rsidP="001D524E">
      <w:r>
        <w:t>En tant que jeunes lycéens, nous avons pu faire profiter de notre énergie et de nos talents pour animer des moments de pause et pour divertir nos amis pèlerins. Nous avons beaucoup apprécié ces moments de joie et de musique qui ont renforcé les liens déjà tissés au cours de la semaine.</w:t>
      </w:r>
      <w:r w:rsidR="001D524E">
        <w:t xml:space="preserve"> </w:t>
      </w:r>
      <w:r>
        <w:t>L’Aumonier de la pastorale des jeunes nous as aussi permis d’avoir une vraie place au sein des célébrations et temps religieux (servants d’autel, chorale…)</w:t>
      </w:r>
    </w:p>
    <w:p w14:paraId="12AD37FE" w14:textId="77777777" w:rsidR="00A71B3E" w:rsidRDefault="00A71B3E" w:rsidP="00A71B3E"/>
    <w:p w14:paraId="55986302" w14:textId="68AE4362" w:rsidR="00A71B3E" w:rsidRDefault="00A71B3E" w:rsidP="001D524E">
      <w:r>
        <w:t xml:space="preserve">Pour conclure, ce pèlerinage nous a immergés dans un univers rempli de bienveillance, de gratitude, d’espoir et d’une foi </w:t>
      </w:r>
      <w:r w:rsidR="001D524E">
        <w:t>à</w:t>
      </w:r>
      <w:r>
        <w:t xml:space="preserve"> déplacer des montagnes.</w:t>
      </w:r>
      <w:r w:rsidR="001D524E">
        <w:t xml:space="preserve"> </w:t>
      </w:r>
      <w:r>
        <w:t>Nous rentrons chez nous la tête pleine de souvenir et le cœur en paix, pour commencer cette année scolaire dans une nouvelle perspective, et en toute sérénité.</w:t>
      </w:r>
    </w:p>
    <w:p w14:paraId="156AFD27" w14:textId="77777777" w:rsidR="00A71B3E" w:rsidRDefault="00A71B3E" w:rsidP="00A71B3E"/>
    <w:p w14:paraId="418A3868" w14:textId="0AA3EFF0" w:rsidR="00A71B3E" w:rsidRDefault="00A71B3E" w:rsidP="00A71B3E">
      <w:r>
        <w:t xml:space="preserve">Clément Mignard, Camille </w:t>
      </w:r>
      <w:proofErr w:type="spellStart"/>
      <w:r>
        <w:t>Léveiller</w:t>
      </w:r>
      <w:proofErr w:type="spellEnd"/>
      <w:r>
        <w:t xml:space="preserve">, Justine </w:t>
      </w:r>
      <w:proofErr w:type="spellStart"/>
      <w:r>
        <w:t>Tronel</w:t>
      </w:r>
      <w:proofErr w:type="spellEnd"/>
      <w:r>
        <w:t xml:space="preserve">, Zoé </w:t>
      </w:r>
      <w:proofErr w:type="spellStart"/>
      <w:r>
        <w:t>Fouyet</w:t>
      </w:r>
      <w:proofErr w:type="spellEnd"/>
      <w:r>
        <w:t xml:space="preserve"> et Madeleine Bosc</w:t>
      </w:r>
    </w:p>
    <w:p w14:paraId="67A9FAE5" w14:textId="692F4B49" w:rsidR="00A71B3E" w:rsidRDefault="00A71B3E" w:rsidP="00A71B3E">
      <w:proofErr w:type="spellStart"/>
      <w:r>
        <w:t>Elèves</w:t>
      </w:r>
      <w:proofErr w:type="spellEnd"/>
      <w:r>
        <w:t xml:space="preserve"> de terminale à Saint Charles.</w:t>
      </w:r>
    </w:p>
    <w:p w14:paraId="4754D3D5" w14:textId="10DF05C1" w:rsidR="00A71B3E" w:rsidRDefault="00A71B3E" w:rsidP="00A71B3E"/>
    <w:p w14:paraId="2CDCD75C" w14:textId="37CA3C20" w:rsidR="00A71B3E" w:rsidRDefault="00A71B3E" w:rsidP="00A71B3E"/>
    <w:sectPr w:rsidR="00A71B3E" w:rsidSect="005649D7">
      <w:pgSz w:w="11900" w:h="16840"/>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B3E"/>
    <w:rsid w:val="00027645"/>
    <w:rsid w:val="000578BC"/>
    <w:rsid w:val="000A0AA0"/>
    <w:rsid w:val="000B3A7C"/>
    <w:rsid w:val="000C0431"/>
    <w:rsid w:val="001D524E"/>
    <w:rsid w:val="00252BCD"/>
    <w:rsid w:val="002B3800"/>
    <w:rsid w:val="002F6149"/>
    <w:rsid w:val="003122B4"/>
    <w:rsid w:val="00335E11"/>
    <w:rsid w:val="00341873"/>
    <w:rsid w:val="00356648"/>
    <w:rsid w:val="00385113"/>
    <w:rsid w:val="00393E4C"/>
    <w:rsid w:val="00450A31"/>
    <w:rsid w:val="004A3143"/>
    <w:rsid w:val="004C2F8E"/>
    <w:rsid w:val="005649D7"/>
    <w:rsid w:val="006713D2"/>
    <w:rsid w:val="00703DC7"/>
    <w:rsid w:val="00772820"/>
    <w:rsid w:val="007B3342"/>
    <w:rsid w:val="00824462"/>
    <w:rsid w:val="00962F51"/>
    <w:rsid w:val="00982418"/>
    <w:rsid w:val="00A336C6"/>
    <w:rsid w:val="00A71B3E"/>
    <w:rsid w:val="00A93B23"/>
    <w:rsid w:val="00B10FC7"/>
    <w:rsid w:val="00CD5E99"/>
    <w:rsid w:val="00D46FE5"/>
    <w:rsid w:val="00F0636C"/>
    <w:rsid w:val="00F66C54"/>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decimalSymbol w:val=","/>
  <w:listSeparator w:val=";"/>
  <w14:docId w14:val="345D632C"/>
  <w14:defaultImageDpi w14:val="32767"/>
  <w15:chartTrackingRefBased/>
  <w15:docId w15:val="{592BA14A-5BAB-B049-BD63-85BF9E2AD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vidfrancoisplantet/Library/Group%20Containers/UBF8T346G9.Office/User%20Content.localized/Templates.localized/marges%200,5.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marges 0,5.dotx</Template>
  <TotalTime>104</TotalTime>
  <Pages>1</Pages>
  <Words>442</Words>
  <Characters>2432</Characters>
  <Application>Microsoft Office Word</Application>
  <DocSecurity>0</DocSecurity>
  <Lines>20</Lines>
  <Paragraphs>5</Paragraphs>
  <ScaleCrop>false</ScaleCrop>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François PLANTET</dc:creator>
  <cp:keywords/>
  <dc:description/>
  <cp:lastModifiedBy>PLANTET David</cp:lastModifiedBy>
  <cp:revision>2</cp:revision>
  <dcterms:created xsi:type="dcterms:W3CDTF">2024-09-06T14:59:00Z</dcterms:created>
  <dcterms:modified xsi:type="dcterms:W3CDTF">2024-09-10T12:56:00Z</dcterms:modified>
</cp:coreProperties>
</file>